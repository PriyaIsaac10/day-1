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24C06" w14:textId="0CAC9D8A" w:rsidR="0094427F" w:rsidRDefault="00DD2980">
      <w:pPr>
        <w:pStyle w:val="Heading1"/>
      </w:pPr>
      <w:r>
        <w:t>2</w:t>
      </w:r>
      <w:r w:rsidR="00EC6888">
        <w:t xml:space="preserve">) </w:t>
      </w:r>
      <w:r w:rsidR="00824B51">
        <w:t>HTTP1.1  vs  HTTP2</w:t>
      </w:r>
    </w:p>
    <w:p w14:paraId="1588EAD9" w14:textId="003B7E50" w:rsidR="00385B0C" w:rsidRDefault="00683221" w:rsidP="00683221">
      <w:pPr>
        <w:pStyle w:val="ListNumber"/>
      </w:pPr>
      <w:r>
        <w:rPr>
          <w:b/>
          <w:bCs/>
        </w:rPr>
        <w:t>1.</w:t>
      </w:r>
      <w:r w:rsidR="00160AD1">
        <w:rPr>
          <w:b/>
          <w:bCs/>
        </w:rPr>
        <w:t>HTTP 1.1 :</w:t>
      </w:r>
      <w:r w:rsidR="00160AD1">
        <w:t xml:space="preserve"> </w:t>
      </w:r>
    </w:p>
    <w:p w14:paraId="64F63ABD" w14:textId="54C982E3" w:rsidR="00A65AA8" w:rsidRDefault="00391EC2" w:rsidP="00C23907">
      <w:pPr>
        <w:pStyle w:val="ListNumber"/>
        <w:numPr>
          <w:ilvl w:val="0"/>
          <w:numId w:val="23"/>
        </w:numPr>
      </w:pPr>
      <w:r>
        <w:t>HTTP</w:t>
      </w:r>
      <w:r w:rsidR="00093B67">
        <w:t xml:space="preserve">1.1 loads resources one after the other so if one resource cannot be loaded, </w:t>
      </w:r>
      <w:r w:rsidR="0046041D">
        <w:t>it blocks all the other resources behind it.</w:t>
      </w:r>
    </w:p>
    <w:p w14:paraId="21A673F8" w14:textId="1249DCD1" w:rsidR="00C23907" w:rsidRDefault="00920352" w:rsidP="00C23907">
      <w:pPr>
        <w:pStyle w:val="ListNumber"/>
        <w:numPr>
          <w:ilvl w:val="0"/>
          <w:numId w:val="23"/>
        </w:numPr>
      </w:pPr>
      <w:r>
        <w:t xml:space="preserve">HTTP1.1 used to process </w:t>
      </w:r>
      <w:r w:rsidR="005330C4">
        <w:t>text command to complete request response cycle.</w:t>
      </w:r>
    </w:p>
    <w:p w14:paraId="36A90436" w14:textId="53C4FF31" w:rsidR="005330C4" w:rsidRDefault="006C550D" w:rsidP="005330C4">
      <w:pPr>
        <w:pStyle w:val="ListNumber"/>
        <w:rPr>
          <w:b/>
          <w:bCs/>
        </w:rPr>
      </w:pPr>
      <w:r>
        <w:rPr>
          <w:b/>
          <w:bCs/>
        </w:rPr>
        <w:t>2.HTTP 2 :</w:t>
      </w:r>
    </w:p>
    <w:p w14:paraId="477EE7AC" w14:textId="63DBD108" w:rsidR="006C550D" w:rsidRDefault="00514F11" w:rsidP="000B259F">
      <w:pPr>
        <w:pStyle w:val="ListNumber"/>
        <w:numPr>
          <w:ilvl w:val="0"/>
          <w:numId w:val="28"/>
        </w:numPr>
      </w:pPr>
      <w:r>
        <w:t xml:space="preserve">In contrast http2 is able to use a single </w:t>
      </w:r>
      <w:r w:rsidR="00AD25C9">
        <w:t xml:space="preserve">TCP connection to send multiple stream of data at once so that no one </w:t>
      </w:r>
      <w:r w:rsidR="000B259F">
        <w:t>resource blocks any other resource.</w:t>
      </w:r>
    </w:p>
    <w:p w14:paraId="0A0E3011" w14:textId="1B1282E2" w:rsidR="00600BC2" w:rsidRDefault="001B5219" w:rsidP="00CE3D3A">
      <w:pPr>
        <w:pStyle w:val="ListNumber"/>
        <w:numPr>
          <w:ilvl w:val="0"/>
          <w:numId w:val="28"/>
        </w:numPr>
      </w:pPr>
      <w:r>
        <w:t xml:space="preserve">Http2 is binary instead of textual </w:t>
      </w:r>
      <w:r w:rsidR="00F46C5A">
        <w:t xml:space="preserve">, Http2 is fully multiplexed instead of ordered and </w:t>
      </w:r>
      <w:r w:rsidR="002E6585">
        <w:t>blocking, Http2 uses header compression</w:t>
      </w:r>
      <w:r w:rsidR="00600BC2">
        <w:t>.</w:t>
      </w:r>
    </w:p>
    <w:p w14:paraId="1EE39BC9" w14:textId="77777777" w:rsidR="00644715" w:rsidRPr="00600BC2" w:rsidRDefault="00644715" w:rsidP="00644715">
      <w:pPr>
        <w:pStyle w:val="ListNumber"/>
      </w:pPr>
    </w:p>
    <w:p w14:paraId="7CC293EF" w14:textId="5444CC29" w:rsidR="0094427F" w:rsidRDefault="00BF7BCA" w:rsidP="009F241E">
      <w:pPr>
        <w:pStyle w:val="Heading2"/>
        <w:rPr>
          <w:color w:val="266CBF" w:themeColor="accent1"/>
          <w:sz w:val="48"/>
          <w:szCs w:val="48"/>
        </w:rPr>
      </w:pPr>
      <w:r>
        <w:rPr>
          <w:color w:val="266CBF" w:themeColor="accent1"/>
          <w:sz w:val="48"/>
          <w:szCs w:val="48"/>
        </w:rPr>
        <w:t xml:space="preserve">3) </w:t>
      </w:r>
      <w:r w:rsidR="00CF5014">
        <w:rPr>
          <w:color w:val="266CBF" w:themeColor="accent1"/>
          <w:sz w:val="48"/>
          <w:szCs w:val="48"/>
        </w:rPr>
        <w:t>B</w:t>
      </w:r>
      <w:r w:rsidR="00B77D89">
        <w:rPr>
          <w:color w:val="266CBF" w:themeColor="accent1"/>
          <w:sz w:val="48"/>
          <w:szCs w:val="48"/>
        </w:rPr>
        <w:t>l</w:t>
      </w:r>
      <w:r w:rsidR="00CF5014">
        <w:rPr>
          <w:color w:val="266CBF" w:themeColor="accent1"/>
          <w:sz w:val="48"/>
          <w:szCs w:val="48"/>
        </w:rPr>
        <w:t>og about objects</w:t>
      </w:r>
      <w:r w:rsidR="00B77D89">
        <w:rPr>
          <w:color w:val="266CBF" w:themeColor="accent1"/>
          <w:sz w:val="48"/>
          <w:szCs w:val="48"/>
        </w:rPr>
        <w:t xml:space="preserve"> and its internal representation</w:t>
      </w:r>
      <w:r w:rsidR="000767FA">
        <w:rPr>
          <w:color w:val="266CBF" w:themeColor="accent1"/>
          <w:sz w:val="48"/>
          <w:szCs w:val="48"/>
        </w:rPr>
        <w:t xml:space="preserve"> in javascript : </w:t>
      </w:r>
    </w:p>
    <w:p w14:paraId="2496757D" w14:textId="3576A43A" w:rsidR="00360055" w:rsidRPr="00B01852" w:rsidRDefault="00B01852" w:rsidP="00B01852">
      <w:pPr>
        <w:pStyle w:val="ListParagraph"/>
        <w:numPr>
          <w:ilvl w:val="0"/>
          <w:numId w:val="30"/>
        </w:numPr>
        <w:rPr>
          <w:rStyle w:val="hgkelc"/>
          <w:rFonts w:asciiTheme="majorHAnsi" w:eastAsia="Times New Roman" w:hAnsiTheme="majorHAnsi"/>
          <w:color w:val="4D5156"/>
          <w:shd w:val="clear" w:color="auto" w:fill="FFFFFF"/>
        </w:rPr>
      </w:pPr>
      <w:r>
        <w:rPr>
          <w:rStyle w:val="hgkelc"/>
          <w:rFonts w:asciiTheme="majorHAnsi" w:eastAsia="Times New Roman" w:hAnsiTheme="majorHAnsi"/>
          <w:color w:val="4D5156"/>
          <w:shd w:val="clear" w:color="auto" w:fill="FFFFFF"/>
        </w:rPr>
        <w:t>L</w:t>
      </w:r>
      <w:r w:rsidR="007B68E8" w:rsidRPr="00B01852">
        <w:rPr>
          <w:rStyle w:val="hgkelc"/>
          <w:rFonts w:asciiTheme="majorHAnsi" w:eastAsia="Times New Roman" w:hAnsiTheme="majorHAnsi"/>
          <w:color w:val="4D5156"/>
          <w:shd w:val="clear" w:color="auto" w:fill="FFFFFF"/>
        </w:rPr>
        <w:t xml:space="preserve">oosely speaking, objects in JavaScript may be defined as an unordered collection of related data, of primitive or reference types, in the form of “key: value” </w:t>
      </w:r>
      <w:r w:rsidR="00360055" w:rsidRPr="00B01852">
        <w:rPr>
          <w:rStyle w:val="hgkelc"/>
          <w:rFonts w:asciiTheme="majorHAnsi" w:eastAsia="Times New Roman" w:hAnsiTheme="majorHAnsi"/>
          <w:color w:val="4D5156"/>
          <w:shd w:val="clear" w:color="auto" w:fill="FFFFFF"/>
        </w:rPr>
        <w:t>pairs</w:t>
      </w:r>
      <w:r w:rsidR="007B68E8" w:rsidRPr="00B01852">
        <w:rPr>
          <w:rStyle w:val="hgkelc"/>
          <w:rFonts w:asciiTheme="majorHAnsi" w:eastAsia="Times New Roman" w:hAnsiTheme="majorHAnsi"/>
          <w:color w:val="4D5156"/>
          <w:shd w:val="clear" w:color="auto" w:fill="FFFFFF"/>
        </w:rPr>
        <w:t xml:space="preserve">. </w:t>
      </w:r>
    </w:p>
    <w:p w14:paraId="6E593541" w14:textId="029FA129" w:rsidR="00BE37A8" w:rsidRPr="00E1155F" w:rsidRDefault="007B68E8" w:rsidP="00360055">
      <w:pPr>
        <w:pStyle w:val="ListParagraph"/>
        <w:numPr>
          <w:ilvl w:val="0"/>
          <w:numId w:val="29"/>
        </w:numPr>
        <w:rPr>
          <w:rStyle w:val="hgkelc"/>
          <w:rFonts w:asciiTheme="majorHAnsi" w:hAnsiTheme="majorHAnsi"/>
        </w:rPr>
      </w:pPr>
      <w:r w:rsidRPr="00360055">
        <w:rPr>
          <w:rStyle w:val="hgkelc"/>
          <w:rFonts w:asciiTheme="majorHAnsi" w:eastAsia="Times New Roman" w:hAnsiTheme="majorHAnsi"/>
          <w:color w:val="4D5156"/>
          <w:shd w:val="clear" w:color="auto" w:fill="FFFFFF"/>
        </w:rPr>
        <w:t>These keys can be variables or functions and are called properties and methods, respectively, in the context of an object.</w:t>
      </w:r>
    </w:p>
    <w:p w14:paraId="7C405E26" w14:textId="77777777" w:rsidR="00784B42" w:rsidRPr="00784B42" w:rsidRDefault="00E82FD8" w:rsidP="00360055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E82FD8">
        <w:rPr>
          <w:rFonts w:asciiTheme="majorHAnsi" w:eastAsia="Times New Roman" w:hAnsiTheme="majorHAnsi" w:cs="Segoe UI"/>
          <w:color w:val="282829"/>
          <w:shd w:val="clear" w:color="auto" w:fill="FFFFFF"/>
        </w:rPr>
        <w:t xml:space="preserve">Objects are important data types in javascript. Objects are different than primitive datatypes (i.e. number, string, </w:t>
      </w:r>
      <w:proofErr w:type="spellStart"/>
      <w:r w:rsidRPr="00E82FD8">
        <w:rPr>
          <w:rFonts w:asciiTheme="majorHAnsi" w:eastAsia="Times New Roman" w:hAnsiTheme="majorHAnsi" w:cs="Segoe UI"/>
          <w:color w:val="282829"/>
          <w:shd w:val="clear" w:color="auto" w:fill="FFFFFF"/>
        </w:rPr>
        <w:t>boolean</w:t>
      </w:r>
      <w:proofErr w:type="spellEnd"/>
      <w:r w:rsidRPr="00E82FD8">
        <w:rPr>
          <w:rFonts w:asciiTheme="majorHAnsi" w:eastAsia="Times New Roman" w:hAnsiTheme="majorHAnsi" w:cs="Segoe UI"/>
          <w:color w:val="282829"/>
          <w:shd w:val="clear" w:color="auto" w:fill="FFFFFF"/>
        </w:rPr>
        <w:t xml:space="preserve">, etc.). </w:t>
      </w:r>
    </w:p>
    <w:p w14:paraId="07C6018E" w14:textId="77777777" w:rsidR="007B6B23" w:rsidRPr="007B6B23" w:rsidRDefault="00E82FD8" w:rsidP="00360055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E82FD8">
        <w:rPr>
          <w:rFonts w:asciiTheme="majorHAnsi" w:eastAsia="Times New Roman" w:hAnsiTheme="majorHAnsi" w:cs="Segoe UI"/>
          <w:color w:val="282829"/>
          <w:shd w:val="clear" w:color="auto" w:fill="FFFFFF"/>
        </w:rPr>
        <w:lastRenderedPageBreak/>
        <w:t>Primitive data types contain one value but Objects can hold many values in form of Key: value pair.</w:t>
      </w:r>
    </w:p>
    <w:p w14:paraId="40F656A5" w14:textId="6ABA4A6C" w:rsidR="00E1155F" w:rsidRPr="00E82FD8" w:rsidRDefault="00E82FD8" w:rsidP="00360055">
      <w:pPr>
        <w:pStyle w:val="ListParagraph"/>
        <w:numPr>
          <w:ilvl w:val="0"/>
          <w:numId w:val="29"/>
        </w:numPr>
        <w:rPr>
          <w:rFonts w:asciiTheme="majorHAnsi" w:hAnsiTheme="majorHAnsi"/>
        </w:rPr>
      </w:pPr>
      <w:r w:rsidRPr="00E82FD8">
        <w:rPr>
          <w:rFonts w:asciiTheme="majorHAnsi" w:eastAsia="Times New Roman" w:hAnsiTheme="majorHAnsi" w:cs="Segoe UI"/>
          <w:color w:val="282829"/>
          <w:shd w:val="clear" w:color="auto" w:fill="FFFFFF"/>
        </w:rPr>
        <w:t xml:space="preserve"> These keys can be variables or functions and are called properties and methods, respectively, in the context of an object.</w:t>
      </w:r>
    </w:p>
    <w:sectPr w:rsidR="00E1155F" w:rsidRPr="00E82FD8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87BA0" w14:textId="77777777" w:rsidR="00C8723C" w:rsidRDefault="00C8723C">
      <w:pPr>
        <w:spacing w:after="0" w:line="240" w:lineRule="auto"/>
      </w:pPr>
      <w:r>
        <w:separator/>
      </w:r>
    </w:p>
    <w:p w14:paraId="5EDB9818" w14:textId="77777777" w:rsidR="00C8723C" w:rsidRDefault="00C8723C"/>
    <w:p w14:paraId="2966AAEF" w14:textId="77777777" w:rsidR="00C8723C" w:rsidRDefault="00C8723C"/>
  </w:endnote>
  <w:endnote w:type="continuationSeparator" w:id="0">
    <w:p w14:paraId="566D1B9A" w14:textId="77777777" w:rsidR="00C8723C" w:rsidRDefault="00C8723C">
      <w:pPr>
        <w:spacing w:after="0" w:line="240" w:lineRule="auto"/>
      </w:pPr>
      <w:r>
        <w:continuationSeparator/>
      </w:r>
    </w:p>
    <w:p w14:paraId="32C8D968" w14:textId="77777777" w:rsidR="00C8723C" w:rsidRDefault="00C8723C"/>
    <w:p w14:paraId="5E494B4A" w14:textId="77777777" w:rsidR="00C8723C" w:rsidRDefault="00C87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0A0FC" w14:textId="77777777" w:rsidR="0094427F" w:rsidRDefault="00587F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22931" w14:textId="77777777" w:rsidR="00C8723C" w:rsidRDefault="00C8723C">
      <w:pPr>
        <w:spacing w:after="0" w:line="240" w:lineRule="auto"/>
      </w:pPr>
      <w:r>
        <w:separator/>
      </w:r>
    </w:p>
    <w:p w14:paraId="00E30FE7" w14:textId="77777777" w:rsidR="00C8723C" w:rsidRDefault="00C8723C"/>
    <w:p w14:paraId="21E5AEE4" w14:textId="77777777" w:rsidR="00C8723C" w:rsidRDefault="00C8723C"/>
  </w:footnote>
  <w:footnote w:type="continuationSeparator" w:id="0">
    <w:p w14:paraId="74A4A60E" w14:textId="77777777" w:rsidR="00C8723C" w:rsidRDefault="00C8723C">
      <w:pPr>
        <w:spacing w:after="0" w:line="240" w:lineRule="auto"/>
      </w:pPr>
      <w:r>
        <w:continuationSeparator/>
      </w:r>
    </w:p>
    <w:p w14:paraId="6B834B86" w14:textId="77777777" w:rsidR="00C8723C" w:rsidRDefault="00C8723C"/>
    <w:p w14:paraId="26F55396" w14:textId="77777777" w:rsidR="00C8723C" w:rsidRDefault="00C872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3424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01402D03"/>
    <w:multiLevelType w:val="hybridMultilevel"/>
    <w:tmpl w:val="EDC40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EF27A4"/>
    <w:multiLevelType w:val="hybridMultilevel"/>
    <w:tmpl w:val="D84C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D828C2"/>
    <w:multiLevelType w:val="hybridMultilevel"/>
    <w:tmpl w:val="A41C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C70EE"/>
    <w:multiLevelType w:val="hybridMultilevel"/>
    <w:tmpl w:val="36326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4241D"/>
    <w:multiLevelType w:val="hybridMultilevel"/>
    <w:tmpl w:val="679C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87CE9"/>
    <w:multiLevelType w:val="hybridMultilevel"/>
    <w:tmpl w:val="B8426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A646E"/>
    <w:multiLevelType w:val="hybridMultilevel"/>
    <w:tmpl w:val="1F44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F6812"/>
    <w:multiLevelType w:val="hybridMultilevel"/>
    <w:tmpl w:val="A61C20A2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9" w15:restartNumberingAfterBreak="0">
    <w:nsid w:val="31764692"/>
    <w:multiLevelType w:val="hybridMultilevel"/>
    <w:tmpl w:val="0EE6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507CD"/>
    <w:multiLevelType w:val="hybridMultilevel"/>
    <w:tmpl w:val="DE5023C0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1" w15:restartNumberingAfterBreak="0">
    <w:nsid w:val="3B253D33"/>
    <w:multiLevelType w:val="hybridMultilevel"/>
    <w:tmpl w:val="0074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D5FAD"/>
    <w:multiLevelType w:val="hybridMultilevel"/>
    <w:tmpl w:val="8824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903CE"/>
    <w:multiLevelType w:val="hybridMultilevel"/>
    <w:tmpl w:val="5B1464BE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4" w15:restartNumberingAfterBreak="0">
    <w:nsid w:val="4B1B1C5A"/>
    <w:multiLevelType w:val="hybridMultilevel"/>
    <w:tmpl w:val="073277B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936BB"/>
    <w:multiLevelType w:val="hybridMultilevel"/>
    <w:tmpl w:val="D7D2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D2A37"/>
    <w:multiLevelType w:val="hybridMultilevel"/>
    <w:tmpl w:val="62D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E14CE"/>
    <w:multiLevelType w:val="hybridMultilevel"/>
    <w:tmpl w:val="AD8EC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9"/>
    <w:lvlOverride w:ilvl="0">
      <w:startOverride w:val="1"/>
    </w:lvlOverride>
  </w:num>
  <w:num w:numId="13">
    <w:abstractNumId w:val="17"/>
  </w:num>
  <w:num w:numId="14">
    <w:abstractNumId w:val="24"/>
  </w:num>
  <w:num w:numId="15">
    <w:abstractNumId w:val="16"/>
  </w:num>
  <w:num w:numId="16">
    <w:abstractNumId w:val="12"/>
  </w:num>
  <w:num w:numId="17">
    <w:abstractNumId w:val="26"/>
  </w:num>
  <w:num w:numId="18">
    <w:abstractNumId w:val="15"/>
  </w:num>
  <w:num w:numId="19">
    <w:abstractNumId w:val="13"/>
  </w:num>
  <w:num w:numId="20">
    <w:abstractNumId w:val="25"/>
  </w:num>
  <w:num w:numId="21">
    <w:abstractNumId w:val="19"/>
  </w:num>
  <w:num w:numId="22">
    <w:abstractNumId w:val="23"/>
  </w:num>
  <w:num w:numId="23">
    <w:abstractNumId w:val="14"/>
  </w:num>
  <w:num w:numId="24">
    <w:abstractNumId w:val="10"/>
  </w:num>
  <w:num w:numId="25">
    <w:abstractNumId w:val="27"/>
  </w:num>
  <w:num w:numId="26">
    <w:abstractNumId w:val="18"/>
  </w:num>
  <w:num w:numId="27">
    <w:abstractNumId w:val="20"/>
  </w:num>
  <w:num w:numId="28">
    <w:abstractNumId w:val="11"/>
  </w:num>
  <w:num w:numId="29">
    <w:abstractNumId w:val="2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C"/>
    <w:rsid w:val="000767FA"/>
    <w:rsid w:val="00093B67"/>
    <w:rsid w:val="000A6054"/>
    <w:rsid w:val="000B259F"/>
    <w:rsid w:val="00106A56"/>
    <w:rsid w:val="00160AD1"/>
    <w:rsid w:val="00194E60"/>
    <w:rsid w:val="001A126B"/>
    <w:rsid w:val="001B5219"/>
    <w:rsid w:val="001B6951"/>
    <w:rsid w:val="002327F1"/>
    <w:rsid w:val="002E6585"/>
    <w:rsid w:val="00360055"/>
    <w:rsid w:val="00385B0C"/>
    <w:rsid w:val="00391EC2"/>
    <w:rsid w:val="00427AB2"/>
    <w:rsid w:val="0046041D"/>
    <w:rsid w:val="00514F11"/>
    <w:rsid w:val="00530A94"/>
    <w:rsid w:val="005330C4"/>
    <w:rsid w:val="005B54B0"/>
    <w:rsid w:val="005D03DE"/>
    <w:rsid w:val="005F4827"/>
    <w:rsid w:val="00600BC2"/>
    <w:rsid w:val="00644715"/>
    <w:rsid w:val="006642E6"/>
    <w:rsid w:val="00667164"/>
    <w:rsid w:val="00683221"/>
    <w:rsid w:val="006C550D"/>
    <w:rsid w:val="0074194B"/>
    <w:rsid w:val="00784B42"/>
    <w:rsid w:val="007B68E8"/>
    <w:rsid w:val="007B6B23"/>
    <w:rsid w:val="00824B51"/>
    <w:rsid w:val="00920352"/>
    <w:rsid w:val="0094427F"/>
    <w:rsid w:val="009D616E"/>
    <w:rsid w:val="009F241E"/>
    <w:rsid w:val="00A65AA8"/>
    <w:rsid w:val="00AD25C9"/>
    <w:rsid w:val="00B01852"/>
    <w:rsid w:val="00B77D89"/>
    <w:rsid w:val="00B9056C"/>
    <w:rsid w:val="00B943B8"/>
    <w:rsid w:val="00BE37A8"/>
    <w:rsid w:val="00BF7BCA"/>
    <w:rsid w:val="00C23907"/>
    <w:rsid w:val="00C8723C"/>
    <w:rsid w:val="00C91F12"/>
    <w:rsid w:val="00CD07C6"/>
    <w:rsid w:val="00CE3D3A"/>
    <w:rsid w:val="00CF5014"/>
    <w:rsid w:val="00D215D0"/>
    <w:rsid w:val="00DA3A3E"/>
    <w:rsid w:val="00DD2980"/>
    <w:rsid w:val="00E1155F"/>
    <w:rsid w:val="00E57CBC"/>
    <w:rsid w:val="00E82FD8"/>
    <w:rsid w:val="00EC6888"/>
    <w:rsid w:val="00F46C5A"/>
    <w:rsid w:val="00F96F0C"/>
    <w:rsid w:val="00FA5143"/>
    <w:rsid w:val="00F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DB986"/>
  <w15:chartTrackingRefBased/>
  <w15:docId w15:val="{8668E926-8B3C-6344-B928-57E504EB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table" w:styleId="TableGrid">
    <w:name w:val="Table Grid"/>
    <w:basedOn w:val="TableNormal"/>
    <w:uiPriority w:val="39"/>
    <w:rsid w:val="009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7B68E8"/>
  </w:style>
  <w:style w:type="character" w:customStyle="1" w:styleId="kx21rb">
    <w:name w:val="kx21rb"/>
    <w:basedOn w:val="DefaultParagraphFont"/>
    <w:rsid w:val="007B68E8"/>
  </w:style>
  <w:style w:type="paragraph" w:styleId="ListParagraph">
    <w:name w:val="List Paragraph"/>
    <w:basedOn w:val="Normal"/>
    <w:uiPriority w:val="34"/>
    <w:unhideWhenUsed/>
    <w:qFormat/>
    <w:rsid w:val="0036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B812B6-C64F-1841-93B9-08C46C4F7492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{73B812B6-C64F-1841-93B9-08C46C4F7492}tf50002046.dotx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priyadharshinisan10@gmail.com</dc:creator>
  <cp:keywords/>
  <dc:description/>
  <cp:lastModifiedBy>priyadharshinisan10@gmail.com</cp:lastModifiedBy>
  <cp:revision>2</cp:revision>
  <dcterms:created xsi:type="dcterms:W3CDTF">2022-02-20T08:24:00Z</dcterms:created>
  <dcterms:modified xsi:type="dcterms:W3CDTF">2022-02-20T08:24:00Z</dcterms:modified>
</cp:coreProperties>
</file>